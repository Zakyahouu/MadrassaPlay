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39EE4E96" w14:textId="77777777" w:rsidTr="00FE063F">
        <w:trPr>
          <w:trHeight w:val="1620"/>
        </w:trPr>
        <w:tc>
          <w:tcPr>
            <w:tcW w:w="5035" w:type="dxa"/>
          </w:tcPr>
          <w:p w14:paraId="745CDC63" w14:textId="5C08AAD1" w:rsidR="00065BB9" w:rsidRPr="00A1492F" w:rsidRDefault="00E25AFE" w:rsidP="00065BB9">
            <w:pPr>
              <w:pStyle w:val="Companyname"/>
              <w:rPr>
                <w:szCs w:val="36"/>
              </w:rPr>
            </w:pPr>
            <w:bookmarkStart w:id="0" w:name="OLE_LINK1"/>
            <w:bookmarkStart w:id="1" w:name="OLE_LINK2"/>
            <w:r>
              <w:rPr>
                <w:szCs w:val="36"/>
              </w:rPr>
              <w:t>Mini Facture</w:t>
            </w:r>
          </w:p>
          <w:bookmarkEnd w:id="0"/>
          <w:bookmarkEnd w:id="1"/>
          <w:p w14:paraId="297FB8CE" w14:textId="176B50A5" w:rsidR="00065BB9" w:rsidRDefault="00000000" w:rsidP="00065BB9">
            <w:pPr>
              <w:pStyle w:val="Heading3"/>
            </w:pPr>
            <w:sdt>
              <w:sdtPr>
                <w:id w:val="-802997060"/>
                <w:placeholder>
                  <w:docPart w:val="FD5A122BC1924EE7B3E4A425DAB13F3A"/>
                </w:placeholder>
                <w15:appearance w15:val="hidden"/>
              </w:sdtPr>
              <w:sdtContent>
                <w:proofErr w:type="spellStart"/>
                <w:r w:rsidR="00E25AFE">
                  <w:t>Allali</w:t>
                </w:r>
                <w:proofErr w:type="spellEnd"/>
                <w:r w:rsidR="00E25AFE">
                  <w:t xml:space="preserve"> Mohamed Baha </w:t>
                </w:r>
                <w:proofErr w:type="spellStart"/>
                <w:proofErr w:type="gramStart"/>
                <w:r w:rsidR="00E25AFE">
                  <w:t>eddine</w:t>
                </w:r>
                <w:proofErr w:type="spellEnd"/>
                <w:r w:rsidR="00E25AFE">
                  <w:t xml:space="preserve"> ,</w:t>
                </w:r>
                <w:proofErr w:type="gramEnd"/>
                <w:r w:rsidR="00E25AFE">
                  <w:t xml:space="preserve"> Zakaria </w:t>
                </w:r>
                <w:proofErr w:type="spellStart"/>
                <w:r w:rsidR="00E25AFE">
                  <w:t>Boucetta</w:t>
                </w:r>
                <w:proofErr w:type="spellEnd"/>
              </w:sdtContent>
            </w:sdt>
            <w:r w:rsidR="00D74851">
              <w:t xml:space="preserve"> </w:t>
            </w:r>
          </w:p>
          <w:p w14:paraId="23E16D9C" w14:textId="16DF1125" w:rsidR="00065BB9" w:rsidRPr="001E3C2E" w:rsidRDefault="00000000" w:rsidP="00065BB9">
            <w:sdt>
              <w:sdtPr>
                <w:id w:val="-735158873"/>
                <w:placeholder>
                  <w:docPart w:val="F70F4A7BE59F49258FC59E1FDD89048A"/>
                </w:placeholder>
                <w:showingPlcHdr/>
                <w15:appearance w15:val="hidden"/>
              </w:sdtPr>
              <w:sdtContent>
                <w:r w:rsidR="00012C12" w:rsidRPr="00D74851">
                  <w:t>450 East 78</w:t>
                </w:r>
                <w:r w:rsidR="00012C12" w:rsidRPr="00D74851">
                  <w:rPr>
                    <w:vertAlign w:val="superscript"/>
                  </w:rPr>
                  <w:t>th</w:t>
                </w:r>
                <w:r w:rsidR="00012C12">
                  <w:t xml:space="preserve"> </w:t>
                </w:r>
                <w:r w:rsidR="00012C12" w:rsidRPr="00D74851">
                  <w:t>Ave</w:t>
                </w:r>
              </w:sdtContent>
            </w:sdt>
            <w:r w:rsidR="00D74851">
              <w:t xml:space="preserve"> </w:t>
            </w:r>
          </w:p>
          <w:p w14:paraId="1A36CB0C" w14:textId="46A1A19C" w:rsidR="00065BB9" w:rsidRPr="001E3C2E" w:rsidRDefault="00000000" w:rsidP="00065BB9">
            <w:sdt>
              <w:sdtPr>
                <w:id w:val="-1691368775"/>
                <w:placeholder>
                  <w:docPart w:val="D60BD34DA36A4B33B2236E827B34170A"/>
                </w:placeholder>
                <w15:appearance w15:val="hidden"/>
              </w:sdtPr>
              <w:sdtContent>
                <w:proofErr w:type="spellStart"/>
                <w:proofErr w:type="gramStart"/>
                <w:r w:rsidR="00E25AFE">
                  <w:t>Alger,Algeria</w:t>
                </w:r>
                <w:proofErr w:type="spellEnd"/>
                <w:proofErr w:type="gramEnd"/>
              </w:sdtContent>
            </w:sdt>
            <w:r w:rsidR="00D74851">
              <w:t xml:space="preserve"> </w:t>
            </w:r>
          </w:p>
          <w:p w14:paraId="431848E0" w14:textId="780761D1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355BE129DCF54EBA90035F3C67D0F68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B7EA47D4400E43FDBD39DC1657FB9B4D"/>
                </w:placeholder>
                <w15:appearance w15:val="hidden"/>
              </w:sdtPr>
              <w:sdtContent>
                <w:r w:rsidR="00E25AFE">
                  <w:t>0671222227</w:t>
                </w:r>
              </w:sdtContent>
            </w:sdt>
          </w:p>
          <w:p w14:paraId="15B09816" w14:textId="149F7FF2" w:rsidR="00065BB9" w:rsidRDefault="00E25AFE" w:rsidP="00065BB9">
            <w:r>
              <w:t xml:space="preserve">Phone 2: </w:t>
            </w:r>
            <w:r w:rsidR="00065BB9" w:rsidRPr="001E3C2E">
              <w:t xml:space="preserve"> </w:t>
            </w:r>
            <w:sdt>
              <w:sdtPr>
                <w:id w:val="-1964950405"/>
                <w:placeholder>
                  <w:docPart w:val="958E42E71B5A47F5A1DAFF1127A690F7"/>
                </w:placeholder>
                <w15:appearance w15:val="hidden"/>
              </w:sdtPr>
              <w:sdtContent>
                <w:r>
                  <w:t>0776769776</w:t>
                </w:r>
              </w:sdtContent>
            </w:sdt>
          </w:p>
        </w:tc>
        <w:tc>
          <w:tcPr>
            <w:tcW w:w="5035" w:type="dxa"/>
          </w:tcPr>
          <w:p w14:paraId="32C74E3F" w14:textId="24D3599A" w:rsidR="00065BB9" w:rsidRPr="00A1492F" w:rsidRDefault="00065BB9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</w:p>
          <w:p w14:paraId="2311A0F4" w14:textId="1B27C237" w:rsidR="000244FB" w:rsidRPr="00FE063F" w:rsidRDefault="000244FB" w:rsidP="00FE063F">
            <w:pPr>
              <w:pStyle w:val="Heading2"/>
              <w:jc w:val="right"/>
            </w:pPr>
          </w:p>
          <w:p w14:paraId="765870DA" w14:textId="294FEE70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39D8EE517E644CD393865489BF2A0342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10694781A20B4A2D9EE42F60E45295E5"/>
                </w:placeholder>
                <w15:appearance w15:val="hidden"/>
              </w:sdtPr>
              <w:sdtContent>
                <w:r w:rsidR="00E25AFE" w:rsidRPr="00E25AFE">
                  <w:rPr>
                    <w:color w:val="auto"/>
                  </w:rPr>
                  <w:t>13/07/2025</w:t>
                </w:r>
              </w:sdtContent>
            </w:sdt>
          </w:p>
        </w:tc>
      </w:tr>
      <w:tr w:rsidR="00D60631" w14:paraId="39D5F030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332AC96F" w14:textId="6A3C32F4" w:rsidR="00D60631" w:rsidRDefault="00000000" w:rsidP="00E25AFE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C14D94C97B394EA2AC143A68525CA243"/>
                </w:placeholder>
                <w:temporary/>
                <w:showingPlcHdr/>
                <w15:appearance w15:val="hidden"/>
              </w:sdtPr>
              <w:sdtContent>
                <w:r w:rsidR="00D60631">
                  <w:t>To:</w:t>
                </w:r>
              </w:sdtContent>
            </w:sdt>
            <w:r w:rsidR="00E25AFE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B7E7ACC" w14:textId="0A477A29" w:rsidR="00D60631" w:rsidRPr="001E3C2E" w:rsidRDefault="00D60631" w:rsidP="006E3625">
            <w:pPr>
              <w:pStyle w:val="Heading2"/>
              <w:jc w:val="right"/>
            </w:pPr>
          </w:p>
          <w:p w14:paraId="5478D025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1710"/>
        <w:gridCol w:w="4050"/>
        <w:gridCol w:w="1980"/>
        <w:gridCol w:w="2250"/>
      </w:tblGrid>
      <w:tr w:rsidR="00E25AFE" w:rsidRPr="001E3C2E" w14:paraId="4C572306" w14:textId="77777777" w:rsidTr="00AD0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tcW w:w="5760" w:type="dxa"/>
            <w:gridSpan w:val="2"/>
            <w:tcBorders>
              <w:bottom w:val="single" w:sz="4" w:space="0" w:color="3C8F89" w:themeColor="accent1" w:themeShade="80"/>
            </w:tcBorders>
            <w:vAlign w:val="center"/>
          </w:tcPr>
          <w:p w14:paraId="5F6C259F" w14:textId="77777777" w:rsidR="00E25AFE" w:rsidRPr="001E3C2E" w:rsidRDefault="00E25AFE" w:rsidP="00D74851">
            <w:pPr>
              <w:pStyle w:val="Heading2"/>
            </w:pPr>
            <w:sdt>
              <w:sdtPr>
                <w:id w:val="858704046"/>
                <w:placeholder>
                  <w:docPart w:val="F628EA17DF004A9990F98C52CFFD8692"/>
                </w:placeholder>
                <w:showingPlcHdr/>
                <w15:appearance w15:val="hidden"/>
              </w:sdtPr>
              <w:sdtContent>
                <w:r w:rsidRPr="00D74851">
                  <w:t>DESCRIPTION</w:t>
                </w:r>
              </w:sdtContent>
            </w:sdt>
            <w:r>
              <w:t xml:space="preserve"> </w:t>
            </w:r>
          </w:p>
        </w:tc>
        <w:tc>
          <w:tcPr>
            <w:tcW w:w="1980" w:type="dxa"/>
            <w:tcBorders>
              <w:bottom w:val="single" w:sz="4" w:space="0" w:color="3C8F89" w:themeColor="accent1" w:themeShade="80"/>
            </w:tcBorders>
            <w:vAlign w:val="center"/>
          </w:tcPr>
          <w:p w14:paraId="52EC29D7" w14:textId="04C9C4A6" w:rsidR="00E25AFE" w:rsidRPr="001E3C2E" w:rsidRDefault="00E25AFE" w:rsidP="0021009B">
            <w:pPr>
              <w:pStyle w:val="Columnheading"/>
            </w:pPr>
            <w:r>
              <w:t>Heur estime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0" w:type="dxa"/>
            <w:tcBorders>
              <w:bottom w:val="single" w:sz="4" w:space="0" w:color="3C8F89" w:themeColor="accent1" w:themeShade="80"/>
            </w:tcBorders>
            <w:vAlign w:val="center"/>
          </w:tcPr>
          <w:p w14:paraId="37F85163" w14:textId="77777777" w:rsidR="00E25AFE" w:rsidRPr="001E3C2E" w:rsidRDefault="00E25AFE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7DB25B49576D4E3188271E8C63AC6C50"/>
                </w:placeholder>
                <w:temporary/>
                <w:showingPlcHdr/>
                <w15:appearance w15:val="hidden"/>
              </w:sdtPr>
              <w:sdtContent>
                <w:r>
                  <w:t>AMOUNT</w:t>
                </w:r>
              </w:sdtContent>
            </w:sdt>
          </w:p>
        </w:tc>
      </w:tr>
      <w:tr w:rsidR="00E25AFE" w:rsidRPr="001E3C2E" w14:paraId="5E5498F3" w14:textId="77777777" w:rsidTr="00AD0E14">
        <w:trPr>
          <w:trHeight w:val="353"/>
        </w:trPr>
        <w:tc>
          <w:tcPr>
            <w:tcW w:w="5760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E771C6" w14:textId="0B11E2F5" w:rsidR="00E25AFE" w:rsidRPr="00012C12" w:rsidRDefault="00012C12" w:rsidP="0021009B">
            <w:pPr>
              <w:rPr>
                <w:lang w:val="fr-FR"/>
              </w:rPr>
            </w:pPr>
            <w:r w:rsidRPr="00012C12">
              <w:rPr>
                <w:lang w:val="fr-FR"/>
              </w:rPr>
              <w:t>Conception base de platform e</w:t>
            </w:r>
            <w:r>
              <w:rPr>
                <w:lang w:val="fr-FR"/>
              </w:rPr>
              <w:t>t base donne</w:t>
            </w:r>
          </w:p>
        </w:tc>
        <w:tc>
          <w:tcPr>
            <w:tcW w:w="198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B04958A" w14:textId="35C24FFF" w:rsidR="00E25AFE" w:rsidRPr="001E3C2E" w:rsidRDefault="00E25AFE" w:rsidP="00953732">
            <w:pPr>
              <w:jc w:val="center"/>
            </w:pPr>
            <w:sdt>
              <w:sdtPr>
                <w:id w:val="1631520480"/>
                <w:placeholder>
                  <w:docPart w:val="ECC17AD50F8942A2965A0DAC8CA6FC62"/>
                </w:placeholder>
                <w15:appearance w15:val="hidden"/>
              </w:sdtPr>
              <w:sdtContent>
                <w:r w:rsidR="00AD0E14">
                  <w:t xml:space="preserve">10 </w:t>
                </w:r>
                <w:r w:rsidR="00012C12">
                  <w:t>H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6EF8880" w14:textId="6BEAC190" w:rsidR="00E25AFE" w:rsidRPr="001E3C2E" w:rsidRDefault="00E25AFE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BDCB274E44FF437F89C11E6C4493AAA9"/>
                </w:placeholder>
                <w15:appearance w15:val="hidden"/>
              </w:sdtPr>
              <w:sdtContent>
                <w:r w:rsidR="00AD0E14">
                  <w:t>5000</w:t>
                </w:r>
                <w:r w:rsidR="00012C12">
                  <w:t xml:space="preserve"> DA</w:t>
                </w:r>
              </w:sdtContent>
            </w:sdt>
            <w:r>
              <w:t xml:space="preserve"> </w:t>
            </w:r>
          </w:p>
        </w:tc>
      </w:tr>
      <w:tr w:rsidR="00012C12" w:rsidRPr="00AD0E14" w14:paraId="754C5834" w14:textId="77777777" w:rsidTr="00AD0E14">
        <w:trPr>
          <w:trHeight w:val="353"/>
        </w:trPr>
        <w:tc>
          <w:tcPr>
            <w:tcW w:w="5760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E7C8541" w14:textId="499C53B9" w:rsidR="00012C12" w:rsidRPr="00AD0E14" w:rsidRDefault="00AD0E14" w:rsidP="00012C12">
            <w:pPr>
              <w:rPr>
                <w:lang w:val="fr-FR"/>
              </w:rPr>
            </w:pPr>
            <w:r w:rsidRPr="00AD0E14">
              <w:rPr>
                <w:lang w:val="fr-FR"/>
              </w:rPr>
              <w:t xml:space="preserve">Conception de slogan et </w:t>
            </w:r>
            <w:proofErr w:type="spellStart"/>
            <w:r w:rsidRPr="00AD0E14">
              <w:rPr>
                <w:lang w:val="fr-FR"/>
              </w:rPr>
              <w:t>d</w:t>
            </w:r>
            <w:r>
              <w:rPr>
                <w:lang w:val="fr-FR"/>
              </w:rPr>
              <w:t>omain</w:t>
            </w:r>
            <w:proofErr w:type="spellEnd"/>
            <w:r>
              <w:rPr>
                <w:lang w:val="fr-FR"/>
              </w:rPr>
              <w:t xml:space="preserve"> (frais </w:t>
            </w:r>
            <w:proofErr w:type="spellStart"/>
            <w:r>
              <w:rPr>
                <w:lang w:val="fr-FR"/>
              </w:rPr>
              <w:t>domain</w:t>
            </w:r>
            <w:proofErr w:type="spellEnd"/>
            <w:r>
              <w:rPr>
                <w:lang w:val="fr-FR"/>
              </w:rPr>
              <w:t xml:space="preserve"> </w:t>
            </w:r>
            <w:proofErr w:type="gramStart"/>
            <w:r>
              <w:rPr>
                <w:lang w:val="fr-FR"/>
              </w:rPr>
              <w:t>inclus )</w:t>
            </w:r>
            <w:proofErr w:type="gramEnd"/>
          </w:p>
        </w:tc>
        <w:tc>
          <w:tcPr>
            <w:tcW w:w="198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A110CCB" w14:textId="1D351FF7" w:rsidR="00012C12" w:rsidRPr="00AD0E14" w:rsidRDefault="00AD0E14" w:rsidP="00012C1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 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6AB50ED" w14:textId="4F7B0859" w:rsidR="00012C12" w:rsidRPr="00AD0E14" w:rsidRDefault="00AD0E14" w:rsidP="00012C12">
            <w:pPr>
              <w:pStyle w:val="Amount"/>
              <w:jc w:val="center"/>
              <w:rPr>
                <w:lang w:val="fr-FR"/>
              </w:rPr>
            </w:pPr>
            <w:r>
              <w:rPr>
                <w:lang w:val="fr-FR"/>
              </w:rPr>
              <w:t>5000 DA</w:t>
            </w:r>
          </w:p>
        </w:tc>
      </w:tr>
      <w:tr w:rsidR="00AD0E14" w:rsidRPr="00AD0E14" w14:paraId="3B223166" w14:textId="77777777" w:rsidTr="00AD0E14">
        <w:trPr>
          <w:trHeight w:val="353"/>
        </w:trPr>
        <w:tc>
          <w:tcPr>
            <w:tcW w:w="5760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CE0C75E" w14:textId="46EE16FB" w:rsidR="00AD0E14" w:rsidRPr="00AD0E14" w:rsidRDefault="00AD0E14" w:rsidP="00AD0E14">
            <w:pPr>
              <w:rPr>
                <w:lang w:val="fr-FR"/>
              </w:rPr>
            </w:pPr>
            <w:sdt>
              <w:sdtPr>
                <w:id w:val="-1630926142"/>
                <w:placeholder>
                  <w:docPart w:val="2A11A64A8B704CA1AC52565C59D27592"/>
                </w:placeholder>
                <w15:appearance w15:val="hidden"/>
              </w:sdtPr>
              <w:sdtContent>
                <w:r>
                  <w:t>Implementation Platform web basic</w:t>
                </w:r>
              </w:sdtContent>
            </w:sdt>
            <w:r>
              <w:t xml:space="preserve"> pour </w:t>
            </w:r>
            <w:proofErr w:type="spellStart"/>
            <w:r>
              <w:t>tous</w:t>
            </w:r>
            <w:proofErr w:type="spellEnd"/>
            <w:r>
              <w:t xml:space="preserve"> category</w:t>
            </w:r>
          </w:p>
        </w:tc>
        <w:tc>
          <w:tcPr>
            <w:tcW w:w="198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4D1A05" w14:textId="7D01D2D8" w:rsidR="00AD0E14" w:rsidRPr="00AD0E14" w:rsidRDefault="00AD0E14" w:rsidP="00AD0E14">
            <w:pPr>
              <w:jc w:val="center"/>
              <w:rPr>
                <w:lang w:val="fr-FR"/>
              </w:rPr>
            </w:pPr>
            <w:r>
              <w:t>30 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7C1A6A0" w14:textId="4A02AE97" w:rsidR="00AD0E14" w:rsidRPr="00AD0E14" w:rsidRDefault="00AD0E14" w:rsidP="00AD0E14">
            <w:pPr>
              <w:pStyle w:val="Amount"/>
              <w:jc w:val="center"/>
              <w:rPr>
                <w:lang w:val="fr-FR"/>
              </w:rPr>
            </w:pPr>
            <w:r>
              <w:t>25000 DA</w:t>
            </w:r>
          </w:p>
        </w:tc>
      </w:tr>
      <w:tr w:rsidR="00AD0E14" w:rsidRPr="00AD0E14" w14:paraId="3C12A166" w14:textId="77777777" w:rsidTr="00AD0E14">
        <w:trPr>
          <w:trHeight w:val="353"/>
        </w:trPr>
        <w:tc>
          <w:tcPr>
            <w:tcW w:w="5760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9CDF7C3" w14:textId="63F0B616" w:rsidR="00AD0E14" w:rsidRPr="00AD0E14" w:rsidRDefault="00AD0E14" w:rsidP="00AD0E14">
            <w:pPr>
              <w:rPr>
                <w:lang w:val="fr-FR"/>
              </w:rPr>
            </w:pPr>
            <w:r>
              <w:t xml:space="preserve">Implementation de </w:t>
            </w:r>
            <w:proofErr w:type="spellStart"/>
            <w:r>
              <w:t>serveur</w:t>
            </w:r>
            <w:proofErr w:type="spellEnd"/>
            <w:r>
              <w:t xml:space="preserve"> </w:t>
            </w:r>
          </w:p>
        </w:tc>
        <w:tc>
          <w:tcPr>
            <w:tcW w:w="198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DA6C848" w14:textId="24866507" w:rsidR="00AD0E14" w:rsidRPr="00AD0E14" w:rsidRDefault="00AD0E14" w:rsidP="00AD0E14">
            <w:pPr>
              <w:jc w:val="center"/>
              <w:rPr>
                <w:lang w:val="fr-FR"/>
              </w:rPr>
            </w:pPr>
            <w:r>
              <w:t>20 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AA9B85D" w14:textId="52DE7AC2" w:rsidR="00AD0E14" w:rsidRPr="00AD0E14" w:rsidRDefault="00AD0E14" w:rsidP="00AD0E14">
            <w:pPr>
              <w:pStyle w:val="Amount"/>
              <w:jc w:val="center"/>
              <w:rPr>
                <w:lang w:val="fr-FR"/>
              </w:rPr>
            </w:pPr>
            <w:r>
              <w:t>10000 DA</w:t>
            </w:r>
          </w:p>
        </w:tc>
      </w:tr>
      <w:tr w:rsidR="00AD0E14" w:rsidRPr="00AD0E14" w14:paraId="4ADA4D69" w14:textId="77777777" w:rsidTr="00AD0E14">
        <w:trPr>
          <w:trHeight w:val="353"/>
        </w:trPr>
        <w:tc>
          <w:tcPr>
            <w:tcW w:w="5760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1C6A930" w14:textId="20926296" w:rsidR="00AD0E14" w:rsidRPr="00AD0E14" w:rsidRDefault="00E70A94" w:rsidP="00AD0E1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Heberge</w:t>
            </w:r>
            <w:proofErr w:type="spellEnd"/>
            <w:r>
              <w:rPr>
                <w:lang w:val="fr-FR"/>
              </w:rPr>
              <w:t xml:space="preserve"> de serveur </w:t>
            </w:r>
          </w:p>
        </w:tc>
        <w:tc>
          <w:tcPr>
            <w:tcW w:w="198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5555D4" w14:textId="745A7678" w:rsidR="00AD0E14" w:rsidRPr="00AD0E14" w:rsidRDefault="00E70A94" w:rsidP="00AD0E1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AAF1C38" w14:textId="3802109E" w:rsidR="00AD0E14" w:rsidRPr="00AD0E14" w:rsidRDefault="00E70A94" w:rsidP="00AD0E14">
            <w:pPr>
              <w:pStyle w:val="Amount"/>
              <w:jc w:val="center"/>
              <w:rPr>
                <w:lang w:val="fr-FR"/>
              </w:rPr>
            </w:pPr>
            <w:r>
              <w:rPr>
                <w:lang w:val="fr-FR"/>
              </w:rPr>
              <w:t>15000 DA</w:t>
            </w:r>
          </w:p>
        </w:tc>
      </w:tr>
      <w:tr w:rsidR="00AD0E14" w:rsidRPr="00AD0E14" w14:paraId="11186A72" w14:textId="77777777" w:rsidTr="00AD0E14">
        <w:trPr>
          <w:trHeight w:val="353"/>
        </w:trPr>
        <w:tc>
          <w:tcPr>
            <w:tcW w:w="5760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3D89069" w14:textId="77777777" w:rsidR="00AD0E14" w:rsidRPr="00AD0E14" w:rsidRDefault="00AD0E14" w:rsidP="00AD0E14">
            <w:pPr>
              <w:rPr>
                <w:lang w:val="fr-FR"/>
              </w:rPr>
            </w:pPr>
          </w:p>
        </w:tc>
        <w:tc>
          <w:tcPr>
            <w:tcW w:w="198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628C8C4" w14:textId="77777777" w:rsidR="00AD0E14" w:rsidRPr="00AD0E14" w:rsidRDefault="00AD0E14" w:rsidP="00AD0E14">
            <w:pPr>
              <w:jc w:val="center"/>
              <w:rPr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17ADA5F" w14:textId="77777777" w:rsidR="00AD0E14" w:rsidRPr="00AD0E14" w:rsidRDefault="00AD0E14" w:rsidP="00AD0E14">
            <w:pPr>
              <w:pStyle w:val="Amount"/>
              <w:jc w:val="center"/>
              <w:rPr>
                <w:lang w:val="fr-FR"/>
              </w:rPr>
            </w:pPr>
          </w:p>
        </w:tc>
      </w:tr>
      <w:tr w:rsidR="00AD0E14" w:rsidRPr="00AD0E14" w14:paraId="24B75526" w14:textId="77777777" w:rsidTr="00AD0E14">
        <w:trPr>
          <w:trHeight w:val="353"/>
        </w:trPr>
        <w:tc>
          <w:tcPr>
            <w:tcW w:w="5760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0B85BAC" w14:textId="77777777" w:rsidR="00AD0E14" w:rsidRPr="00AD0E14" w:rsidRDefault="00AD0E14" w:rsidP="00AD0E14">
            <w:pPr>
              <w:rPr>
                <w:lang w:val="fr-FR"/>
              </w:rPr>
            </w:pPr>
          </w:p>
        </w:tc>
        <w:tc>
          <w:tcPr>
            <w:tcW w:w="198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1C187" w14:textId="77777777" w:rsidR="00AD0E14" w:rsidRPr="00AD0E14" w:rsidRDefault="00AD0E14" w:rsidP="00AD0E14">
            <w:pPr>
              <w:jc w:val="center"/>
              <w:rPr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100BF4A" w14:textId="77777777" w:rsidR="00AD0E14" w:rsidRPr="00AD0E14" w:rsidRDefault="00AD0E14" w:rsidP="00AD0E14">
            <w:pPr>
              <w:pStyle w:val="Amount"/>
              <w:jc w:val="center"/>
              <w:rPr>
                <w:lang w:val="fr-FR"/>
              </w:rPr>
            </w:pPr>
          </w:p>
        </w:tc>
      </w:tr>
      <w:tr w:rsidR="00AD0E14" w:rsidRPr="00AD0E14" w14:paraId="3CE54A7F" w14:textId="77777777" w:rsidTr="00AD0E14">
        <w:trPr>
          <w:trHeight w:val="353"/>
        </w:trPr>
        <w:tc>
          <w:tcPr>
            <w:tcW w:w="5760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84A4F6C" w14:textId="77777777" w:rsidR="00AD0E14" w:rsidRPr="00AD0E14" w:rsidRDefault="00AD0E14" w:rsidP="00AD0E14">
            <w:pPr>
              <w:rPr>
                <w:lang w:val="fr-FR"/>
              </w:rPr>
            </w:pPr>
          </w:p>
        </w:tc>
        <w:tc>
          <w:tcPr>
            <w:tcW w:w="198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D5BA0D" w14:textId="77777777" w:rsidR="00AD0E14" w:rsidRPr="00AD0E14" w:rsidRDefault="00AD0E14" w:rsidP="00AD0E14">
            <w:pPr>
              <w:jc w:val="center"/>
              <w:rPr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63F13BF" w14:textId="77777777" w:rsidR="00AD0E14" w:rsidRPr="00AD0E14" w:rsidRDefault="00AD0E14" w:rsidP="00AD0E14">
            <w:pPr>
              <w:pStyle w:val="Amount"/>
              <w:jc w:val="center"/>
              <w:rPr>
                <w:lang w:val="fr-FR"/>
              </w:rPr>
            </w:pPr>
          </w:p>
        </w:tc>
      </w:tr>
      <w:tr w:rsidR="00AD0E14" w:rsidRPr="00AD0E14" w14:paraId="4DFA9793" w14:textId="77777777" w:rsidTr="00AD0E14">
        <w:trPr>
          <w:trHeight w:val="353"/>
        </w:trPr>
        <w:tc>
          <w:tcPr>
            <w:tcW w:w="5760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67C83F" w14:textId="77777777" w:rsidR="00AD0E14" w:rsidRPr="00AD0E14" w:rsidRDefault="00AD0E14" w:rsidP="00AD0E14">
            <w:pPr>
              <w:rPr>
                <w:lang w:val="fr-FR"/>
              </w:rPr>
            </w:pPr>
          </w:p>
        </w:tc>
        <w:tc>
          <w:tcPr>
            <w:tcW w:w="198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F79F81E" w14:textId="77777777" w:rsidR="00AD0E14" w:rsidRPr="00AD0E14" w:rsidRDefault="00AD0E14" w:rsidP="00AD0E14">
            <w:pPr>
              <w:jc w:val="center"/>
              <w:rPr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35B3B31" w14:textId="77777777" w:rsidR="00AD0E14" w:rsidRPr="00AD0E14" w:rsidRDefault="00AD0E14" w:rsidP="00AD0E14">
            <w:pPr>
              <w:pStyle w:val="Amount"/>
              <w:jc w:val="center"/>
              <w:rPr>
                <w:lang w:val="fr-FR"/>
              </w:rPr>
            </w:pPr>
          </w:p>
        </w:tc>
      </w:tr>
      <w:tr w:rsidR="00AD0E14" w:rsidRPr="00AD0E14" w14:paraId="377D7D27" w14:textId="77777777" w:rsidTr="00AD0E14">
        <w:trPr>
          <w:trHeight w:val="353"/>
        </w:trPr>
        <w:tc>
          <w:tcPr>
            <w:tcW w:w="5760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195B4E7" w14:textId="77777777" w:rsidR="00AD0E14" w:rsidRPr="00AD0E14" w:rsidRDefault="00AD0E14" w:rsidP="00AD0E14">
            <w:pPr>
              <w:rPr>
                <w:lang w:val="fr-FR"/>
              </w:rPr>
            </w:pPr>
          </w:p>
        </w:tc>
        <w:tc>
          <w:tcPr>
            <w:tcW w:w="198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49B4DF" w14:textId="77777777" w:rsidR="00AD0E14" w:rsidRPr="00AD0E14" w:rsidRDefault="00AD0E14" w:rsidP="00AD0E14">
            <w:pPr>
              <w:jc w:val="center"/>
              <w:rPr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50DA4F1" w14:textId="77777777" w:rsidR="00AD0E14" w:rsidRPr="00AD0E14" w:rsidRDefault="00AD0E14" w:rsidP="00AD0E14">
            <w:pPr>
              <w:pStyle w:val="Amount"/>
              <w:jc w:val="center"/>
              <w:rPr>
                <w:lang w:val="fr-FR"/>
              </w:rPr>
            </w:pPr>
          </w:p>
        </w:tc>
      </w:tr>
      <w:tr w:rsidR="00AD0E14" w:rsidRPr="00AD0E14" w14:paraId="5505C85C" w14:textId="77777777" w:rsidTr="00AD0E14">
        <w:trPr>
          <w:trHeight w:val="353"/>
        </w:trPr>
        <w:tc>
          <w:tcPr>
            <w:tcW w:w="5760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4372592" w14:textId="77777777" w:rsidR="00AD0E14" w:rsidRPr="00AD0E14" w:rsidRDefault="00AD0E14" w:rsidP="00AD0E14">
            <w:pPr>
              <w:rPr>
                <w:lang w:val="fr-FR"/>
              </w:rPr>
            </w:pPr>
          </w:p>
        </w:tc>
        <w:tc>
          <w:tcPr>
            <w:tcW w:w="198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2A93B2A" w14:textId="77777777" w:rsidR="00AD0E14" w:rsidRPr="00AD0E14" w:rsidRDefault="00AD0E14" w:rsidP="00AD0E14">
            <w:pPr>
              <w:jc w:val="center"/>
              <w:rPr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4087F3C" w14:textId="77777777" w:rsidR="00AD0E14" w:rsidRPr="00AD0E14" w:rsidRDefault="00AD0E14" w:rsidP="00AD0E14">
            <w:pPr>
              <w:pStyle w:val="Amount"/>
              <w:jc w:val="center"/>
              <w:rPr>
                <w:lang w:val="fr-FR"/>
              </w:rPr>
            </w:pPr>
          </w:p>
        </w:tc>
      </w:tr>
      <w:tr w:rsidR="00AD0E14" w:rsidRPr="00AD0E14" w14:paraId="71B553AF" w14:textId="77777777" w:rsidTr="00AD0E14">
        <w:trPr>
          <w:trHeight w:val="353"/>
        </w:trPr>
        <w:tc>
          <w:tcPr>
            <w:tcW w:w="5760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E447AA" w14:textId="77777777" w:rsidR="00AD0E14" w:rsidRPr="00AD0E14" w:rsidRDefault="00AD0E14" w:rsidP="00AD0E14">
            <w:pPr>
              <w:rPr>
                <w:lang w:val="fr-FR"/>
              </w:rPr>
            </w:pPr>
          </w:p>
        </w:tc>
        <w:tc>
          <w:tcPr>
            <w:tcW w:w="198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59E2139" w14:textId="77777777" w:rsidR="00AD0E14" w:rsidRPr="00AD0E14" w:rsidRDefault="00AD0E14" w:rsidP="00AD0E14">
            <w:pPr>
              <w:jc w:val="center"/>
              <w:rPr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59022E" w14:textId="77777777" w:rsidR="00AD0E14" w:rsidRPr="00AD0E14" w:rsidRDefault="00AD0E14" w:rsidP="00AD0E14">
            <w:pPr>
              <w:pStyle w:val="Amount"/>
              <w:jc w:val="center"/>
              <w:rPr>
                <w:lang w:val="fr-FR"/>
              </w:rPr>
            </w:pPr>
          </w:p>
        </w:tc>
      </w:tr>
      <w:tr w:rsidR="00AD0E14" w:rsidRPr="00AD0E14" w14:paraId="786DAC93" w14:textId="77777777" w:rsidTr="00AD0E14">
        <w:trPr>
          <w:trHeight w:val="353"/>
        </w:trPr>
        <w:tc>
          <w:tcPr>
            <w:tcW w:w="5760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4584A86" w14:textId="77777777" w:rsidR="00AD0E14" w:rsidRPr="00AD0E14" w:rsidRDefault="00AD0E14" w:rsidP="00AD0E14">
            <w:pPr>
              <w:rPr>
                <w:lang w:val="fr-FR"/>
              </w:rPr>
            </w:pPr>
          </w:p>
        </w:tc>
        <w:tc>
          <w:tcPr>
            <w:tcW w:w="198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A2FD8C2" w14:textId="77777777" w:rsidR="00AD0E14" w:rsidRPr="00AD0E14" w:rsidRDefault="00AD0E14" w:rsidP="00AD0E14">
            <w:pPr>
              <w:jc w:val="center"/>
              <w:rPr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DF647" w14:textId="77777777" w:rsidR="00AD0E14" w:rsidRPr="00AD0E14" w:rsidRDefault="00AD0E14" w:rsidP="00AD0E14">
            <w:pPr>
              <w:pStyle w:val="Amount"/>
              <w:jc w:val="center"/>
              <w:rPr>
                <w:lang w:val="fr-FR"/>
              </w:rPr>
            </w:pPr>
          </w:p>
        </w:tc>
      </w:tr>
      <w:tr w:rsidR="00AD0E14" w:rsidRPr="00AD0E14" w14:paraId="538376F5" w14:textId="77777777" w:rsidTr="00AD0E14">
        <w:trPr>
          <w:trHeight w:val="353"/>
        </w:trPr>
        <w:tc>
          <w:tcPr>
            <w:tcW w:w="5760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28278BE" w14:textId="77777777" w:rsidR="00AD0E14" w:rsidRPr="00AD0E14" w:rsidRDefault="00AD0E14" w:rsidP="00AD0E14">
            <w:pPr>
              <w:rPr>
                <w:lang w:val="fr-FR"/>
              </w:rPr>
            </w:pPr>
          </w:p>
        </w:tc>
        <w:tc>
          <w:tcPr>
            <w:tcW w:w="198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25EE147" w14:textId="77777777" w:rsidR="00AD0E14" w:rsidRPr="00AD0E14" w:rsidRDefault="00AD0E14" w:rsidP="00AD0E14">
            <w:pPr>
              <w:jc w:val="center"/>
              <w:rPr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E6E2B64" w14:textId="77777777" w:rsidR="00AD0E14" w:rsidRPr="00AD0E14" w:rsidRDefault="00AD0E14" w:rsidP="00AD0E14">
            <w:pPr>
              <w:pStyle w:val="Amount"/>
              <w:jc w:val="center"/>
              <w:rPr>
                <w:lang w:val="fr-FR"/>
              </w:rPr>
            </w:pPr>
          </w:p>
        </w:tc>
      </w:tr>
      <w:tr w:rsidR="00AD0E14" w:rsidRPr="00AD0E14" w14:paraId="0958CDB2" w14:textId="77777777" w:rsidTr="00AD0E14">
        <w:trPr>
          <w:trHeight w:val="353"/>
        </w:trPr>
        <w:tc>
          <w:tcPr>
            <w:tcW w:w="5760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776536" w14:textId="77777777" w:rsidR="00AD0E14" w:rsidRPr="00AD0E14" w:rsidRDefault="00AD0E14" w:rsidP="00AD0E14">
            <w:pPr>
              <w:rPr>
                <w:lang w:val="fr-FR"/>
              </w:rPr>
            </w:pPr>
          </w:p>
        </w:tc>
        <w:tc>
          <w:tcPr>
            <w:tcW w:w="198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72C6CD" w14:textId="77777777" w:rsidR="00AD0E14" w:rsidRPr="00AD0E14" w:rsidRDefault="00AD0E14" w:rsidP="00AD0E14">
            <w:pPr>
              <w:jc w:val="center"/>
              <w:rPr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B7818B6" w14:textId="77777777" w:rsidR="00AD0E14" w:rsidRPr="00AD0E14" w:rsidRDefault="00AD0E14" w:rsidP="00AD0E14">
            <w:pPr>
              <w:pStyle w:val="Amount"/>
              <w:jc w:val="center"/>
              <w:rPr>
                <w:lang w:val="fr-FR"/>
              </w:rPr>
            </w:pPr>
          </w:p>
        </w:tc>
      </w:tr>
      <w:tr w:rsidR="00AD0E14" w:rsidRPr="00AD0E14" w14:paraId="020000A5" w14:textId="77777777" w:rsidTr="00AD0E14">
        <w:trPr>
          <w:trHeight w:val="353"/>
        </w:trPr>
        <w:tc>
          <w:tcPr>
            <w:tcW w:w="5760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ED7D565" w14:textId="77777777" w:rsidR="00AD0E14" w:rsidRPr="00AD0E14" w:rsidRDefault="00AD0E14" w:rsidP="00AD0E14">
            <w:pPr>
              <w:rPr>
                <w:lang w:val="fr-FR"/>
              </w:rPr>
            </w:pPr>
          </w:p>
        </w:tc>
        <w:tc>
          <w:tcPr>
            <w:tcW w:w="198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9225238" w14:textId="77777777" w:rsidR="00AD0E14" w:rsidRPr="00AD0E14" w:rsidRDefault="00AD0E14" w:rsidP="00AD0E14">
            <w:pPr>
              <w:jc w:val="center"/>
              <w:rPr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5CCEF2A" w14:textId="77777777" w:rsidR="00AD0E14" w:rsidRPr="00AD0E14" w:rsidRDefault="00AD0E14" w:rsidP="00AD0E14">
            <w:pPr>
              <w:pStyle w:val="Amount"/>
              <w:jc w:val="center"/>
              <w:rPr>
                <w:lang w:val="fr-FR"/>
              </w:rPr>
            </w:pPr>
          </w:p>
        </w:tc>
      </w:tr>
      <w:tr w:rsidR="00AD0E14" w:rsidRPr="00AD0E14" w14:paraId="277FC7EB" w14:textId="77777777" w:rsidTr="00AD0E14">
        <w:trPr>
          <w:trHeight w:val="353"/>
        </w:trPr>
        <w:tc>
          <w:tcPr>
            <w:tcW w:w="5760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255A02" w14:textId="77777777" w:rsidR="00AD0E14" w:rsidRPr="00AD0E14" w:rsidRDefault="00AD0E14" w:rsidP="00AD0E14">
            <w:pPr>
              <w:rPr>
                <w:lang w:val="fr-FR"/>
              </w:rPr>
            </w:pPr>
          </w:p>
        </w:tc>
        <w:tc>
          <w:tcPr>
            <w:tcW w:w="198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FAF50B" w14:textId="77777777" w:rsidR="00AD0E14" w:rsidRPr="00AD0E14" w:rsidRDefault="00AD0E14" w:rsidP="00AD0E14">
            <w:pPr>
              <w:jc w:val="center"/>
              <w:rPr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DD24A79" w14:textId="77777777" w:rsidR="00AD0E14" w:rsidRPr="00AD0E14" w:rsidRDefault="00AD0E14" w:rsidP="00AD0E14">
            <w:pPr>
              <w:pStyle w:val="Amount"/>
              <w:jc w:val="center"/>
              <w:rPr>
                <w:lang w:val="fr-FR"/>
              </w:rPr>
            </w:pPr>
          </w:p>
        </w:tc>
      </w:tr>
      <w:tr w:rsidR="00AD0E14" w14:paraId="1D0C7574" w14:textId="77777777" w:rsidTr="00FE063F">
        <w:trPr>
          <w:gridAfter w:val="3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8280" w:type="dxa"/>
          <w:trHeight w:val="432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6EDC85F8" w14:textId="0837D2B7" w:rsidR="00AD0E14" w:rsidRPr="00780FDB" w:rsidRDefault="00AD0E14" w:rsidP="00AD0E14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EB480674F7344B95BEC165D299DB2054"/>
                </w:placeholder>
                <w15:appearance w15:val="hidden"/>
              </w:sdtPr>
              <w:sdtContent>
                <w:r w:rsidR="00E70A94">
                  <w:t>60000 DA</w:t>
                </w:r>
              </w:sdtContent>
            </w:sdt>
            <w:r>
              <w:t xml:space="preserve"> </w:t>
            </w:r>
          </w:p>
        </w:tc>
      </w:tr>
    </w:tbl>
    <w:p w14:paraId="0202AE73" w14:textId="77777777" w:rsidR="00523B0C" w:rsidRDefault="00523B0C" w:rsidP="00A457F0"/>
    <w:p w14:paraId="4468FE29" w14:textId="441FAD1B" w:rsidR="00A457F0" w:rsidRPr="00E70A94" w:rsidRDefault="00E70A94" w:rsidP="00E70A94">
      <w:pPr>
        <w:rPr>
          <w:lang w:val="fr-FR" w:bidi="ar-DZ"/>
        </w:rPr>
      </w:pPr>
      <w:r w:rsidRPr="00E70A94">
        <w:rPr>
          <w:lang w:val="fr-FR"/>
        </w:rPr>
        <w:t xml:space="preserve">Les charge de </w:t>
      </w:r>
      <w:proofErr w:type="spellStart"/>
      <w:r w:rsidRPr="00E70A94">
        <w:rPr>
          <w:lang w:val="fr-FR"/>
        </w:rPr>
        <w:t>hebergement</w:t>
      </w:r>
      <w:proofErr w:type="spellEnd"/>
      <w:r w:rsidRPr="00E70A94">
        <w:rPr>
          <w:lang w:val="fr-FR"/>
        </w:rPr>
        <w:t xml:space="preserve"> s</w:t>
      </w:r>
      <w:r>
        <w:rPr>
          <w:lang w:val="fr-FR"/>
        </w:rPr>
        <w:t xml:space="preserve">erveur et </w:t>
      </w:r>
      <w:proofErr w:type="spellStart"/>
      <w:r>
        <w:rPr>
          <w:lang w:val="fr-FR"/>
        </w:rPr>
        <w:t>domain</w:t>
      </w:r>
      <w:proofErr w:type="spellEnd"/>
      <w:r>
        <w:rPr>
          <w:lang w:val="fr-FR"/>
        </w:rPr>
        <w:t xml:space="preserve"> sont inclus dans la facture </w:t>
      </w:r>
      <w:r>
        <w:rPr>
          <w:lang w:val="fr-FR"/>
        </w:rPr>
        <w:br/>
      </w:r>
      <w:r w:rsidRPr="00E70A94">
        <w:rPr>
          <w:lang w:val="fr-FR"/>
        </w:rPr>
        <w:t>Si les frais de serveur sont exclus, nous ne sommes pas responsables de leur liaison.</w:t>
      </w:r>
    </w:p>
    <w:p w14:paraId="0AEB542C" w14:textId="2682CAA7" w:rsidR="00CC3C86" w:rsidRPr="00D74851" w:rsidRDefault="00E70A94" w:rsidP="00D74851">
      <w:pPr>
        <w:pStyle w:val="Thankyou"/>
      </w:pPr>
      <w:r>
        <w:t>Merci</w:t>
      </w:r>
    </w:p>
    <w:sectPr w:rsidR="00CC3C86" w:rsidRPr="00D74851" w:rsidSect="00B33532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B4D2" w14:textId="77777777" w:rsidR="00AE1340" w:rsidRDefault="00AE1340" w:rsidP="00450C0A">
      <w:pPr>
        <w:spacing w:line="240" w:lineRule="auto"/>
      </w:pPr>
      <w:r>
        <w:separator/>
      </w:r>
    </w:p>
  </w:endnote>
  <w:endnote w:type="continuationSeparator" w:id="0">
    <w:p w14:paraId="10D68FD1" w14:textId="77777777" w:rsidR="00AE1340" w:rsidRDefault="00AE1340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8F2A7" w14:textId="77777777" w:rsidR="00AE1340" w:rsidRDefault="00AE1340" w:rsidP="00450C0A">
      <w:pPr>
        <w:spacing w:line="240" w:lineRule="auto"/>
      </w:pPr>
      <w:r>
        <w:separator/>
      </w:r>
    </w:p>
  </w:footnote>
  <w:footnote w:type="continuationSeparator" w:id="0">
    <w:p w14:paraId="22E7E1B6" w14:textId="77777777" w:rsidR="00AE1340" w:rsidRDefault="00AE1340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3F"/>
    <w:rsid w:val="00012C12"/>
    <w:rsid w:val="000138E1"/>
    <w:rsid w:val="000244FB"/>
    <w:rsid w:val="000247A3"/>
    <w:rsid w:val="000249F8"/>
    <w:rsid w:val="0004032E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951"/>
    <w:rsid w:val="00A1492F"/>
    <w:rsid w:val="00A418FA"/>
    <w:rsid w:val="00A457F0"/>
    <w:rsid w:val="00A67B29"/>
    <w:rsid w:val="00AA067F"/>
    <w:rsid w:val="00AB03C9"/>
    <w:rsid w:val="00AC2B2B"/>
    <w:rsid w:val="00AD0E14"/>
    <w:rsid w:val="00AE1340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E4306"/>
    <w:rsid w:val="00DF35E4"/>
    <w:rsid w:val="00E25AFE"/>
    <w:rsid w:val="00E6107D"/>
    <w:rsid w:val="00E70A94"/>
    <w:rsid w:val="00E862B0"/>
    <w:rsid w:val="00EE2D97"/>
    <w:rsid w:val="00EE620C"/>
    <w:rsid w:val="00F0533F"/>
    <w:rsid w:val="00F47526"/>
    <w:rsid w:val="00F52042"/>
    <w:rsid w:val="00FB0E90"/>
    <w:rsid w:val="00FB1848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8D0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\AppData\Roaming\Microsoft\Templates\Services%20invoice%20with%20hours%20and%20r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5A122BC1924EE7B3E4A425DAB13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1D6F4-BAAA-478E-B6C8-1710BF642BA5}"/>
      </w:docPartPr>
      <w:docPartBody>
        <w:p w:rsidR="00000000" w:rsidRDefault="00000000">
          <w:pPr>
            <w:pStyle w:val="FD5A122BC1924EE7B3E4A425DAB13F3A"/>
          </w:pPr>
          <w:r w:rsidRPr="00D74851">
            <w:t>Experts in earning trusts</w:t>
          </w:r>
        </w:p>
      </w:docPartBody>
    </w:docPart>
    <w:docPart>
      <w:docPartPr>
        <w:name w:val="F70F4A7BE59F49258FC59E1FDD890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E3FE-030E-423E-8089-3ABCB7FDA97E}"/>
      </w:docPartPr>
      <w:docPartBody>
        <w:p w:rsidR="00000000" w:rsidRDefault="00000000">
          <w:pPr>
            <w:pStyle w:val="F70F4A7BE59F49258FC59E1FDD89048A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  <w:docPart>
      <w:docPartPr>
        <w:name w:val="D60BD34DA36A4B33B2236E827B341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0E020-ECED-49BF-861C-E6FC0F824106}"/>
      </w:docPartPr>
      <w:docPartBody>
        <w:p w:rsidR="00000000" w:rsidRDefault="00000000">
          <w:pPr>
            <w:pStyle w:val="D60BD34DA36A4B33B2236E827B34170A"/>
          </w:pPr>
          <w:r w:rsidRPr="00D74851">
            <w:t>Denver, CO 12345</w:t>
          </w:r>
        </w:p>
      </w:docPartBody>
    </w:docPart>
    <w:docPart>
      <w:docPartPr>
        <w:name w:val="355BE129DCF54EBA90035F3C67D0F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47FD9-37CC-4D9E-B4DF-859C7270E5A9}"/>
      </w:docPartPr>
      <w:docPartBody>
        <w:p w:rsidR="00000000" w:rsidRDefault="00000000">
          <w:pPr>
            <w:pStyle w:val="355BE129DCF54EBA90035F3C67D0F68A"/>
          </w:pPr>
          <w:r w:rsidRPr="00D74851">
            <w:t>Phone</w:t>
          </w:r>
          <w:r w:rsidRPr="00D74851">
            <w:t>:</w:t>
          </w:r>
        </w:p>
      </w:docPartBody>
    </w:docPart>
    <w:docPart>
      <w:docPartPr>
        <w:name w:val="B7EA47D4400E43FDBD39DC1657FB9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7A188-53A0-4141-9ABD-A26B0C3B9743}"/>
      </w:docPartPr>
      <w:docPartBody>
        <w:p w:rsidR="00000000" w:rsidRDefault="00000000">
          <w:pPr>
            <w:pStyle w:val="B7EA47D4400E43FDBD39DC1657FB9B4D"/>
          </w:pPr>
          <w:r w:rsidRPr="00D74851">
            <w:t>(123) 456-7890</w:t>
          </w:r>
        </w:p>
      </w:docPartBody>
    </w:docPart>
    <w:docPart>
      <w:docPartPr>
        <w:name w:val="958E42E71B5A47F5A1DAFF1127A69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4F5A5-F042-4560-BB86-15C4CD4E6FA8}"/>
      </w:docPartPr>
      <w:docPartBody>
        <w:p w:rsidR="00000000" w:rsidRDefault="00000000">
          <w:pPr>
            <w:pStyle w:val="958E42E71B5A47F5A1DAFF1127A690F7"/>
          </w:pPr>
          <w:r w:rsidRPr="00D74851">
            <w:t>(123) 456-7891</w:t>
          </w:r>
        </w:p>
      </w:docPartBody>
    </w:docPart>
    <w:docPart>
      <w:docPartPr>
        <w:name w:val="39D8EE517E644CD393865489BF2A0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5C7F6-C29E-4FFF-9F46-826B7C4E72DC}"/>
      </w:docPartPr>
      <w:docPartBody>
        <w:p w:rsidR="00000000" w:rsidRDefault="00000000">
          <w:pPr>
            <w:pStyle w:val="39D8EE517E644CD393865489BF2A0342"/>
          </w:pPr>
          <w:r w:rsidRPr="00D74851">
            <w:t>Date:</w:t>
          </w:r>
        </w:p>
      </w:docPartBody>
    </w:docPart>
    <w:docPart>
      <w:docPartPr>
        <w:name w:val="10694781A20B4A2D9EE42F60E4529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D61DF-D5F2-4ECC-BAE0-A37B9EB6ECE9}"/>
      </w:docPartPr>
      <w:docPartBody>
        <w:p w:rsidR="00000000" w:rsidRDefault="00000000">
          <w:pPr>
            <w:pStyle w:val="10694781A20B4A2D9EE42F60E45295E5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C14D94C97B394EA2AC143A68525CA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8FC38-B24F-4B86-B4F6-58FF10B7D17C}"/>
      </w:docPartPr>
      <w:docPartBody>
        <w:p w:rsidR="00000000" w:rsidRDefault="00000000">
          <w:pPr>
            <w:pStyle w:val="C14D94C97B394EA2AC143A68525CA243"/>
          </w:pPr>
          <w:r>
            <w:t>To:</w:t>
          </w:r>
        </w:p>
      </w:docPartBody>
    </w:docPart>
    <w:docPart>
      <w:docPartPr>
        <w:name w:val="F628EA17DF004A9990F98C52CFFD8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63E07-6F47-405B-88DF-4F04B1D320C0}"/>
      </w:docPartPr>
      <w:docPartBody>
        <w:p w:rsidR="00000000" w:rsidRDefault="00F608C7" w:rsidP="00F608C7">
          <w:pPr>
            <w:pStyle w:val="F628EA17DF004A9990F98C52CFFD8692"/>
          </w:pPr>
          <w:r w:rsidRPr="00D74851">
            <w:t>DESCRIPTION</w:t>
          </w:r>
        </w:p>
      </w:docPartBody>
    </w:docPart>
    <w:docPart>
      <w:docPartPr>
        <w:name w:val="7DB25B49576D4E3188271E8C63AC6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AA304-EC38-46E0-82D4-2F1799CC5A23}"/>
      </w:docPartPr>
      <w:docPartBody>
        <w:p w:rsidR="00000000" w:rsidRDefault="00F608C7" w:rsidP="00F608C7">
          <w:pPr>
            <w:pStyle w:val="7DB25B49576D4E3188271E8C63AC6C50"/>
          </w:pPr>
          <w:r>
            <w:t>AMOUNT</w:t>
          </w:r>
        </w:p>
      </w:docPartBody>
    </w:docPart>
    <w:docPart>
      <w:docPartPr>
        <w:name w:val="ECC17AD50F8942A2965A0DAC8CA6F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05755-4914-4C81-927D-D0DEC1E45CB5}"/>
      </w:docPartPr>
      <w:docPartBody>
        <w:p w:rsidR="00000000" w:rsidRDefault="00F608C7" w:rsidP="00F608C7">
          <w:pPr>
            <w:pStyle w:val="ECC17AD50F8942A2965A0DAC8CA6FC62"/>
          </w:pPr>
          <w:r w:rsidRPr="00D74851">
            <w:t>3.0</w:t>
          </w:r>
        </w:p>
      </w:docPartBody>
    </w:docPart>
    <w:docPart>
      <w:docPartPr>
        <w:name w:val="BDCB274E44FF437F89C11E6C4493A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876D3-6F1D-4E8A-9E97-F999071D0A9E}"/>
      </w:docPartPr>
      <w:docPartBody>
        <w:p w:rsidR="00000000" w:rsidRDefault="00F608C7" w:rsidP="00F608C7">
          <w:pPr>
            <w:pStyle w:val="BDCB274E44FF437F89C11E6C4493AAA9"/>
          </w:pPr>
          <w:r w:rsidRPr="00D74851">
            <w:t>1125.00</w:t>
          </w:r>
        </w:p>
      </w:docPartBody>
    </w:docPart>
    <w:docPart>
      <w:docPartPr>
        <w:name w:val="2A11A64A8B704CA1AC52565C59D27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192B9-841C-42AE-B3D2-829EA0099156}"/>
      </w:docPartPr>
      <w:docPartBody>
        <w:p w:rsidR="00000000" w:rsidRDefault="00F608C7" w:rsidP="00F608C7">
          <w:pPr>
            <w:pStyle w:val="2A11A64A8B704CA1AC52565C59D27592"/>
          </w:pPr>
          <w:r w:rsidRPr="00D74851">
            <w:t>Consultation services</w:t>
          </w:r>
        </w:p>
      </w:docPartBody>
    </w:docPart>
    <w:docPart>
      <w:docPartPr>
        <w:name w:val="EB480674F7344B95BEC165D299DB2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29AA9-85DD-49B2-9007-C2C88FF71623}"/>
      </w:docPartPr>
      <w:docPartBody>
        <w:p w:rsidR="00000000" w:rsidRDefault="00F608C7" w:rsidP="00F608C7">
          <w:pPr>
            <w:pStyle w:val="EB480674F7344B95BEC165D299DB2054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C7"/>
    <w:rsid w:val="009F4951"/>
    <w:rsid w:val="00D2363D"/>
    <w:rsid w:val="00F6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DDBE81EDD7432FB7156D5268575446">
    <w:name w:val="08DDBE81EDD7432FB7156D5268575446"/>
  </w:style>
  <w:style w:type="paragraph" w:customStyle="1" w:styleId="FD5A122BC1924EE7B3E4A425DAB13F3A">
    <w:name w:val="FD5A122BC1924EE7B3E4A425DAB13F3A"/>
  </w:style>
  <w:style w:type="paragraph" w:customStyle="1" w:styleId="F70F4A7BE59F49258FC59E1FDD89048A">
    <w:name w:val="F70F4A7BE59F49258FC59E1FDD89048A"/>
  </w:style>
  <w:style w:type="paragraph" w:customStyle="1" w:styleId="D60BD34DA36A4B33B2236E827B34170A">
    <w:name w:val="D60BD34DA36A4B33B2236E827B34170A"/>
  </w:style>
  <w:style w:type="paragraph" w:customStyle="1" w:styleId="355BE129DCF54EBA90035F3C67D0F68A">
    <w:name w:val="355BE129DCF54EBA90035F3C67D0F68A"/>
  </w:style>
  <w:style w:type="paragraph" w:customStyle="1" w:styleId="B7EA47D4400E43FDBD39DC1657FB9B4D">
    <w:name w:val="B7EA47D4400E43FDBD39DC1657FB9B4D"/>
  </w:style>
  <w:style w:type="paragraph" w:customStyle="1" w:styleId="B4619212C78A4044B7CEF1E5C9A8D0C6">
    <w:name w:val="B4619212C78A4044B7CEF1E5C9A8D0C6"/>
  </w:style>
  <w:style w:type="paragraph" w:customStyle="1" w:styleId="958E42E71B5A47F5A1DAFF1127A690F7">
    <w:name w:val="958E42E71B5A47F5A1DAFF1127A690F7"/>
  </w:style>
  <w:style w:type="paragraph" w:customStyle="1" w:styleId="7658B7D3B5C74634B2315BA87A9BF908">
    <w:name w:val="7658B7D3B5C74634B2315BA87A9BF908"/>
  </w:style>
  <w:style w:type="paragraph" w:customStyle="1" w:styleId="0AF3457352AC4466BDF23DBE98EA653D">
    <w:name w:val="0AF3457352AC4466BDF23DBE98EA653D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E6DF14902087441686E3036E24C1CBA7">
    <w:name w:val="E6DF14902087441686E3036E24C1CBA7"/>
  </w:style>
  <w:style w:type="paragraph" w:customStyle="1" w:styleId="39D8EE517E644CD393865489BF2A0342">
    <w:name w:val="39D8EE517E644CD393865489BF2A0342"/>
  </w:style>
  <w:style w:type="paragraph" w:customStyle="1" w:styleId="10694781A20B4A2D9EE42F60E45295E5">
    <w:name w:val="10694781A20B4A2D9EE42F60E45295E5"/>
  </w:style>
  <w:style w:type="paragraph" w:customStyle="1" w:styleId="C14D94C97B394EA2AC143A68525CA243">
    <w:name w:val="C14D94C97B394EA2AC143A68525CA243"/>
  </w:style>
  <w:style w:type="paragraph" w:customStyle="1" w:styleId="B45DADECDA384F408B62E16AE2E88D68">
    <w:name w:val="B45DADECDA384F408B62E16AE2E88D68"/>
  </w:style>
  <w:style w:type="paragraph" w:customStyle="1" w:styleId="7075D0F29D5C4F51876EE700677D4191">
    <w:name w:val="7075D0F29D5C4F51876EE700677D4191"/>
  </w:style>
  <w:style w:type="paragraph" w:customStyle="1" w:styleId="1F1DC6A0A1BF4A8F93DA81889285D781">
    <w:name w:val="1F1DC6A0A1BF4A8F93DA81889285D781"/>
  </w:style>
  <w:style w:type="paragraph" w:customStyle="1" w:styleId="A95A59A3575C4A2F8B50523515D2F0D9">
    <w:name w:val="A95A59A3575C4A2F8B50523515D2F0D9"/>
  </w:style>
  <w:style w:type="paragraph" w:customStyle="1" w:styleId="86648B58AD66434CADE3CFC25C1D5744">
    <w:name w:val="86648B58AD66434CADE3CFC25C1D5744"/>
  </w:style>
  <w:style w:type="paragraph" w:customStyle="1" w:styleId="FB9F41964803474FB2714CCAB00393C0">
    <w:name w:val="FB9F41964803474FB2714CCAB00393C0"/>
  </w:style>
  <w:style w:type="paragraph" w:customStyle="1" w:styleId="D923EBEEA1D6446AB0445CEB71BDA6A6">
    <w:name w:val="D923EBEEA1D6446AB0445CEB71BDA6A6"/>
  </w:style>
  <w:style w:type="paragraph" w:customStyle="1" w:styleId="99C402489C3541AD836B19BE75457F48">
    <w:name w:val="99C402489C3541AD836B19BE75457F48"/>
  </w:style>
  <w:style w:type="paragraph" w:customStyle="1" w:styleId="D4B7AB52573C4C089F9127310278382B">
    <w:name w:val="D4B7AB52573C4C089F9127310278382B"/>
  </w:style>
  <w:style w:type="paragraph" w:customStyle="1" w:styleId="88690D36B8D343D6BB719D79EBD0B495">
    <w:name w:val="88690D36B8D343D6BB719D79EBD0B495"/>
  </w:style>
  <w:style w:type="paragraph" w:customStyle="1" w:styleId="3570C095E8EC4CC791E10AA5FED43C4B">
    <w:name w:val="3570C095E8EC4CC791E10AA5FED43C4B"/>
  </w:style>
  <w:style w:type="paragraph" w:customStyle="1" w:styleId="2784C248201643D0A7132472DA66F9DC">
    <w:name w:val="2784C248201643D0A7132472DA66F9DC"/>
  </w:style>
  <w:style w:type="paragraph" w:customStyle="1" w:styleId="15E9485D7E2E448BB59841FC8B3AC81D">
    <w:name w:val="15E9485D7E2E448BB59841FC8B3AC81D"/>
  </w:style>
  <w:style w:type="paragraph" w:customStyle="1" w:styleId="A08B5F0D85E34D97A8BCAD416C878FE6">
    <w:name w:val="A08B5F0D85E34D97A8BCAD416C878FE6"/>
  </w:style>
  <w:style w:type="paragraph" w:customStyle="1" w:styleId="C1DDCDFAA9134ED1A5472009D0782121">
    <w:name w:val="C1DDCDFAA9134ED1A5472009D0782121"/>
  </w:style>
  <w:style w:type="paragraph" w:customStyle="1" w:styleId="78FC5011EC124C39B691F8D5F1134697">
    <w:name w:val="78FC5011EC124C39B691F8D5F1134697"/>
  </w:style>
  <w:style w:type="paragraph" w:customStyle="1" w:styleId="BB8789E906FE49A896C24999ADF4C444">
    <w:name w:val="BB8789E906FE49A896C24999ADF4C444"/>
  </w:style>
  <w:style w:type="paragraph" w:customStyle="1" w:styleId="877C9190929844A5B611A988185828E4">
    <w:name w:val="877C9190929844A5B611A988185828E4"/>
  </w:style>
  <w:style w:type="paragraph" w:customStyle="1" w:styleId="F844302801054E62839A6938B4E89C6C">
    <w:name w:val="F844302801054E62839A6938B4E89C6C"/>
  </w:style>
  <w:style w:type="paragraph" w:customStyle="1" w:styleId="4E3B3A9EA296493EB64B3CFC7EE642F9">
    <w:name w:val="4E3B3A9EA296493EB64B3CFC7EE642F9"/>
  </w:style>
  <w:style w:type="paragraph" w:customStyle="1" w:styleId="F628EA17DF004A9990F98C52CFFD8692">
    <w:name w:val="F628EA17DF004A9990F98C52CFFD8692"/>
    <w:rsid w:val="00F608C7"/>
  </w:style>
  <w:style w:type="paragraph" w:customStyle="1" w:styleId="252B7A65E9A04835860D488EFFB24E4C">
    <w:name w:val="252B7A65E9A04835860D488EFFB24E4C"/>
    <w:rsid w:val="00F608C7"/>
  </w:style>
  <w:style w:type="paragraph" w:customStyle="1" w:styleId="7DB25B49576D4E3188271E8C63AC6C50">
    <w:name w:val="7DB25B49576D4E3188271E8C63AC6C50"/>
    <w:rsid w:val="00F608C7"/>
  </w:style>
  <w:style w:type="paragraph" w:customStyle="1" w:styleId="DBFA958E9D6B4D12BACAB1087E982FC9">
    <w:name w:val="DBFA958E9D6B4D12BACAB1087E982FC9"/>
    <w:rsid w:val="00F608C7"/>
  </w:style>
  <w:style w:type="paragraph" w:customStyle="1" w:styleId="ECC17AD50F8942A2965A0DAC8CA6FC62">
    <w:name w:val="ECC17AD50F8942A2965A0DAC8CA6FC62"/>
    <w:rsid w:val="00F608C7"/>
  </w:style>
  <w:style w:type="paragraph" w:customStyle="1" w:styleId="BDCB274E44FF437F89C11E6C4493AAA9">
    <w:name w:val="BDCB274E44FF437F89C11E6C4493AAA9"/>
    <w:rsid w:val="00F608C7"/>
  </w:style>
  <w:style w:type="paragraph" w:customStyle="1" w:styleId="431DEAC774904DB9966EB891E7EF6701">
    <w:name w:val="431DEAC774904DB9966EB891E7EF6701"/>
    <w:rsid w:val="00F608C7"/>
  </w:style>
  <w:style w:type="paragraph" w:customStyle="1" w:styleId="D62352DD0FE541E9A645AACD7C10598A">
    <w:name w:val="D62352DD0FE541E9A645AACD7C10598A"/>
    <w:rsid w:val="00F608C7"/>
  </w:style>
  <w:style w:type="paragraph" w:customStyle="1" w:styleId="B86B73E2730B4336857A2BBB281D1EA6">
    <w:name w:val="B86B73E2730B4336857A2BBB281D1EA6"/>
    <w:rsid w:val="00F608C7"/>
  </w:style>
  <w:style w:type="paragraph" w:customStyle="1" w:styleId="2A11A64A8B704CA1AC52565C59D27592">
    <w:name w:val="2A11A64A8B704CA1AC52565C59D27592"/>
    <w:rsid w:val="00F608C7"/>
  </w:style>
  <w:style w:type="paragraph" w:customStyle="1" w:styleId="EB480674F7344B95BEC165D299DB2054">
    <w:name w:val="EB480674F7344B95BEC165D299DB2054"/>
    <w:rsid w:val="00F608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2025-07-13T23:19:00Z</dcterms:created>
  <dcterms:modified xsi:type="dcterms:W3CDTF">2025-07-13T23:19:00Z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